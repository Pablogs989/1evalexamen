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7207E34F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</w:p>
    <w:p w14:paraId="33A84C67" w14:textId="32E2031F" w:rsidR="00D13D5A" w:rsidRDefault="00D13D5A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 w:rsidRPr="00D13D5A">
        <w:rPr>
          <w:b/>
          <w:bCs/>
        </w:rPr>
        <w:t>No borres</w:t>
      </w:r>
      <w:r>
        <w:t xml:space="preserve"> las ramas.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98E93CF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1eval</w:t>
      </w:r>
      <w:r w:rsidR="000F7D15">
        <w:t>exam</w:t>
      </w:r>
      <w:r>
        <w:t xml:space="preserve">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3B9227A2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git</w:t>
      </w:r>
      <w:r w:rsidR="00DD1A53">
        <w:t>exam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6966A6C8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</w:t>
      </w:r>
      <w:r w:rsidR="004B2DBC">
        <w:t xml:space="preserve">sobre master </w:t>
      </w:r>
      <w:r>
        <w:t xml:space="preserve">llamada </w:t>
      </w:r>
      <w:proofErr w:type="spellStart"/>
      <w:r w:rsidR="000937D4">
        <w:t>bash</w:t>
      </w:r>
      <w:r w:rsidR="001F2FEA">
        <w:t>exam</w:t>
      </w:r>
      <w:proofErr w:type="spellEnd"/>
      <w:r w:rsidR="00775266">
        <w:t>.</w:t>
      </w:r>
    </w:p>
    <w:p w14:paraId="17A5FF01" w14:textId="6F099786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git</w:t>
      </w:r>
      <w:r w:rsidR="00CE0374">
        <w:t>exam</w:t>
      </w:r>
      <w:proofErr w:type="spellEnd"/>
      <w:r w:rsidR="00695D27">
        <w:t>.</w:t>
      </w:r>
    </w:p>
    <w:p w14:paraId="61CD2076" w14:textId="7938FB8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>Sigue en la rama</w:t>
      </w:r>
      <w:r w:rsidR="007C04B6">
        <w:t xml:space="preserve"> </w:t>
      </w:r>
      <w:proofErr w:type="spellStart"/>
      <w:r w:rsidR="007C04B6">
        <w:t>bashexam</w:t>
      </w:r>
      <w:proofErr w:type="spellEnd"/>
      <w:r>
        <w:t xml:space="preserve">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122E8607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bash</w:t>
      </w:r>
      <w:r w:rsidR="001968E1">
        <w:t>exam</w:t>
      </w:r>
      <w:proofErr w:type="spellEnd"/>
      <w:r w:rsidR="00C838CF">
        <w:t xml:space="preserve"> a master).</w:t>
      </w:r>
    </w:p>
    <w:p w14:paraId="0A1E3F40" w14:textId="667AAFC8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r w:rsidR="00EA5CFF">
        <w:t>vExam</w:t>
      </w:r>
      <w:r w:rsidR="00BB79C9">
        <w:t>1eval</w:t>
      </w:r>
      <w:r w:rsidR="00A71C89">
        <w:t>.</w:t>
      </w:r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7ABDF8F5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</w:t>
      </w:r>
      <w:r w:rsidR="006B442C">
        <w:t>temporal</w:t>
      </w:r>
      <w:r>
        <w:t xml:space="preserve">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17184D2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Clon</w:t>
      </w:r>
      <w:r w:rsidR="00BB79C9">
        <w:t>exam</w:t>
      </w:r>
      <w:proofErr w:type="spellEnd"/>
      <w:r w:rsidR="0041399D">
        <w:t>.</w:t>
      </w:r>
    </w:p>
    <w:p w14:paraId="53D8E197" w14:textId="0107843C" w:rsidR="00230348" w:rsidRDefault="00212BFE" w:rsidP="003237D8">
      <w:pPr>
        <w:pStyle w:val="Prrafodelista"/>
        <w:numPr>
          <w:ilvl w:val="0"/>
          <w:numId w:val="11"/>
        </w:numPr>
        <w:ind w:left="426" w:hanging="426"/>
      </w:pPr>
      <w:r>
        <w:t>Estando en master de 1eval</w:t>
      </w:r>
      <w:r w:rsidR="00147650">
        <w:t>exam</w:t>
      </w:r>
      <w:r>
        <w:t xml:space="preserve">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  <w:bookmarkStart w:id="0" w:name="_GoBack"/>
      <w:bookmarkEnd w:id="0"/>
    </w:p>
    <w:p w14:paraId="332158B2" w14:textId="7C496B4A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Clon</w:t>
      </w:r>
      <w:r w:rsidR="00147650">
        <w:t>exam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A5AB3" w14:textId="77777777" w:rsidR="00EE3003" w:rsidRDefault="00EE3003" w:rsidP="00822617">
      <w:pPr>
        <w:spacing w:line="240" w:lineRule="auto"/>
      </w:pPr>
      <w:r>
        <w:separator/>
      </w:r>
    </w:p>
  </w:endnote>
  <w:endnote w:type="continuationSeparator" w:id="0">
    <w:p w14:paraId="2F2C1F8F" w14:textId="77777777" w:rsidR="00EE3003" w:rsidRDefault="00EE300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08C07" w14:textId="77777777" w:rsidR="00EE3003" w:rsidRDefault="00EE3003" w:rsidP="00822617">
      <w:pPr>
        <w:spacing w:line="240" w:lineRule="auto"/>
      </w:pPr>
      <w:r>
        <w:separator/>
      </w:r>
    </w:p>
  </w:footnote>
  <w:footnote w:type="continuationSeparator" w:id="0">
    <w:p w14:paraId="613AB7DA" w14:textId="77777777" w:rsidR="00EE3003" w:rsidRDefault="00EE300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0F"/>
    <w:rsid w:val="00086BDB"/>
    <w:rsid w:val="000937D4"/>
    <w:rsid w:val="000F7D15"/>
    <w:rsid w:val="00147650"/>
    <w:rsid w:val="0016780F"/>
    <w:rsid w:val="00182BF8"/>
    <w:rsid w:val="00191E96"/>
    <w:rsid w:val="001968E1"/>
    <w:rsid w:val="001E3BA6"/>
    <w:rsid w:val="001F2C78"/>
    <w:rsid w:val="001F2FEA"/>
    <w:rsid w:val="00212BFE"/>
    <w:rsid w:val="00216761"/>
    <w:rsid w:val="0021739E"/>
    <w:rsid w:val="00225BF4"/>
    <w:rsid w:val="00230348"/>
    <w:rsid w:val="002610AD"/>
    <w:rsid w:val="002D51EC"/>
    <w:rsid w:val="003163A3"/>
    <w:rsid w:val="003237D8"/>
    <w:rsid w:val="00355144"/>
    <w:rsid w:val="003D46A6"/>
    <w:rsid w:val="00411066"/>
    <w:rsid w:val="0041399D"/>
    <w:rsid w:val="00454738"/>
    <w:rsid w:val="004902E7"/>
    <w:rsid w:val="004B2DBC"/>
    <w:rsid w:val="006527E8"/>
    <w:rsid w:val="00695D27"/>
    <w:rsid w:val="006A1625"/>
    <w:rsid w:val="006B442C"/>
    <w:rsid w:val="00725ED8"/>
    <w:rsid w:val="00736AAE"/>
    <w:rsid w:val="00775266"/>
    <w:rsid w:val="007B6391"/>
    <w:rsid w:val="007C04B6"/>
    <w:rsid w:val="007C2BEE"/>
    <w:rsid w:val="00822617"/>
    <w:rsid w:val="00A17C3E"/>
    <w:rsid w:val="00A71C89"/>
    <w:rsid w:val="00AC138A"/>
    <w:rsid w:val="00AD63E0"/>
    <w:rsid w:val="00AE173A"/>
    <w:rsid w:val="00BB79C9"/>
    <w:rsid w:val="00C838CF"/>
    <w:rsid w:val="00CC17D4"/>
    <w:rsid w:val="00CD0FBF"/>
    <w:rsid w:val="00CE0374"/>
    <w:rsid w:val="00D13D5A"/>
    <w:rsid w:val="00D72EAD"/>
    <w:rsid w:val="00D90991"/>
    <w:rsid w:val="00D947BA"/>
    <w:rsid w:val="00DD1A53"/>
    <w:rsid w:val="00E74ADC"/>
    <w:rsid w:val="00E75834"/>
    <w:rsid w:val="00E925B8"/>
    <w:rsid w:val="00EA55A7"/>
    <w:rsid w:val="00EA5CFF"/>
    <w:rsid w:val="00EE3003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40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Vicente Monfort Salvador</cp:lastModifiedBy>
  <cp:revision>48</cp:revision>
  <dcterms:created xsi:type="dcterms:W3CDTF">2020-11-11T05:51:00Z</dcterms:created>
  <dcterms:modified xsi:type="dcterms:W3CDTF">2020-11-17T06:59:00Z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